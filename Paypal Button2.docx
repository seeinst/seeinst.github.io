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AA" w:rsidRPr="00C6536E" w:rsidRDefault="00C6536E" w:rsidP="00B03BAA">
      <w:pPr>
        <w:rPr>
          <w:b/>
          <w:bCs/>
        </w:rPr>
      </w:pPr>
      <w:bookmarkStart w:id="0" w:name="_GoBack"/>
      <w:bookmarkEnd w:id="0"/>
      <w:r w:rsidRPr="00C6536E">
        <w:rPr>
          <w:b/>
          <w:bCs/>
        </w:rPr>
        <w:t>CODE 2</w:t>
      </w:r>
    </w:p>
    <w:p w:rsidR="00C6536E" w:rsidRDefault="00C6536E" w:rsidP="00C6536E">
      <w:r>
        <w:t>&lt;form action="https://www.paypal.com/cgi-bin/webscr" method="post" target="_top"&gt;</w:t>
      </w:r>
    </w:p>
    <w:p w:rsidR="00C6536E" w:rsidRDefault="00C6536E" w:rsidP="00C6536E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C6536E" w:rsidRDefault="00C6536E" w:rsidP="00C6536E">
      <w:r>
        <w:t>&lt;input type="hidden" name="</w:t>
      </w:r>
      <w:proofErr w:type="spellStart"/>
      <w:r>
        <w:t>hosted_button_id</w:t>
      </w:r>
      <w:proofErr w:type="spellEnd"/>
      <w:r>
        <w:t>" value="WZL269YJZYM4Q"&gt;</w:t>
      </w:r>
    </w:p>
    <w:p w:rsidR="00C6536E" w:rsidRDefault="00C6536E" w:rsidP="00C6536E">
      <w:r>
        <w:t>&lt;input type="image" src="https://www.paypalobjects.com/en_US/i/btn/btn_donate_SM.gif" border="0" name="submit" alt="PayPal - The safer, easier way to pay online!"&gt;</w:t>
      </w:r>
    </w:p>
    <w:p w:rsidR="00C6536E" w:rsidRDefault="00C6536E" w:rsidP="00C6536E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C6536E" w:rsidRDefault="00C6536E" w:rsidP="00C6536E">
      <w:r>
        <w:t>&lt;/form&gt;</w:t>
      </w:r>
    </w:p>
    <w:p w:rsidR="00B03BAA" w:rsidRPr="00B03BAA" w:rsidRDefault="00B03BAA" w:rsidP="00B03BAA">
      <w:pPr>
        <w:rPr>
          <w:b/>
          <w:sz w:val="28"/>
        </w:rPr>
      </w:pPr>
      <w:r w:rsidRPr="00B03BAA">
        <w:rPr>
          <w:b/>
          <w:sz w:val="28"/>
        </w:rPr>
        <w:t>EMAIL</w:t>
      </w:r>
    </w:p>
    <w:p w:rsidR="00B03BAA" w:rsidRDefault="00B03BAA" w:rsidP="00B03BAA"/>
    <w:p w:rsidR="00B03BAA" w:rsidRDefault="00B03BAA" w:rsidP="00B03BAA">
      <w:r w:rsidRPr="00B03BAA">
        <w:t>https://www.paypal.com/cgi-bin/webscr?cmd=_s-xclick&amp;hosted_button_id=WZL269YJZYM4Q</w:t>
      </w:r>
    </w:p>
    <w:sectPr w:rsidR="00B03B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5D7" w:rsidRDefault="00FF45D7" w:rsidP="00B03BAA">
      <w:pPr>
        <w:spacing w:after="0" w:line="240" w:lineRule="auto"/>
      </w:pPr>
      <w:r>
        <w:separator/>
      </w:r>
    </w:p>
  </w:endnote>
  <w:endnote w:type="continuationSeparator" w:id="0">
    <w:p w:rsidR="00FF45D7" w:rsidRDefault="00FF45D7" w:rsidP="00B0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5D7" w:rsidRDefault="00FF45D7" w:rsidP="00B03BAA">
      <w:pPr>
        <w:spacing w:after="0" w:line="240" w:lineRule="auto"/>
      </w:pPr>
      <w:r>
        <w:separator/>
      </w:r>
    </w:p>
  </w:footnote>
  <w:footnote w:type="continuationSeparator" w:id="0">
    <w:p w:rsidR="00FF45D7" w:rsidRDefault="00FF45D7" w:rsidP="00B0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BAA" w:rsidRPr="00B03BAA" w:rsidRDefault="00B03BAA" w:rsidP="00B03BAA">
    <w:pPr>
      <w:pStyle w:val="Header"/>
      <w:jc w:val="center"/>
      <w:rPr>
        <w:b/>
        <w:sz w:val="40"/>
      </w:rPr>
    </w:pPr>
    <w:r w:rsidRPr="00B03BAA">
      <w:rPr>
        <w:b/>
        <w:sz w:val="40"/>
      </w:rPr>
      <w:t>PAYPAL BUTTON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B2"/>
    <w:rsid w:val="000C7C31"/>
    <w:rsid w:val="00182F82"/>
    <w:rsid w:val="002876E3"/>
    <w:rsid w:val="006C1312"/>
    <w:rsid w:val="00AF31B2"/>
    <w:rsid w:val="00B03BAA"/>
    <w:rsid w:val="00C6536E"/>
    <w:rsid w:val="00D05A03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AA"/>
  </w:style>
  <w:style w:type="paragraph" w:styleId="Footer">
    <w:name w:val="footer"/>
    <w:basedOn w:val="Normal"/>
    <w:link w:val="Foot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AA"/>
  </w:style>
  <w:style w:type="paragraph" w:styleId="Footer">
    <w:name w:val="footer"/>
    <w:basedOn w:val="Normal"/>
    <w:link w:val="Foot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FED4AA4B.dotm</Template>
  <TotalTime>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Nexen Inc.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Semiu Salami</dc:creator>
  <cp:keywords/>
  <dc:description/>
  <cp:lastModifiedBy>Semiu Salami</cp:lastModifiedBy>
  <cp:revision>5</cp:revision>
  <dcterms:created xsi:type="dcterms:W3CDTF">2018-01-15T16:17:00Z</dcterms:created>
  <dcterms:modified xsi:type="dcterms:W3CDTF">2018-02-06T18:12:00Z</dcterms:modified>
</cp:coreProperties>
</file>