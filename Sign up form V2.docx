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0B" w:rsidRDefault="00F9500B" w:rsidP="00F9500B">
      <w:proofErr w:type="gramStart"/>
      <w:r>
        <w:t>&lt;!--</w:t>
      </w:r>
      <w:proofErr w:type="gramEnd"/>
      <w:r>
        <w:t xml:space="preserve"> Begin </w:t>
      </w:r>
      <w:proofErr w:type="spellStart"/>
      <w:r>
        <w:t>MailChimp</w:t>
      </w:r>
      <w:proofErr w:type="spellEnd"/>
      <w:r>
        <w:t xml:space="preserve"> Signup Form --&gt;</w:t>
      </w:r>
    </w:p>
    <w:p w:rsidR="00F9500B" w:rsidRDefault="00F9500B" w:rsidP="00F9500B">
      <w:r>
        <w:t>&lt;div id="</w:t>
      </w:r>
      <w:proofErr w:type="spellStart"/>
      <w:r>
        <w:t>mc_embed_signup</w:t>
      </w:r>
      <w:proofErr w:type="spellEnd"/>
      <w:r>
        <w:t>"&gt;</w:t>
      </w:r>
    </w:p>
    <w:p w:rsidR="00F9500B" w:rsidRDefault="00F9500B" w:rsidP="00F9500B">
      <w:r>
        <w:t xml:space="preserve">&lt;form action="https://seeinstitute.us17.list-manage.com/subscribe/post?u=c75a479d8e65c57f3d753e2f6&amp;amp;id=869318b76d" method="post" id="mc-embedded-subscribe-form" name="mc-embedded-subscribe-form" class="validate" target="_blank" </w:t>
      </w:r>
      <w:proofErr w:type="spellStart"/>
      <w:r>
        <w:t>novalidate</w:t>
      </w:r>
      <w:proofErr w:type="spellEnd"/>
      <w:r>
        <w:t>&gt;</w:t>
      </w:r>
    </w:p>
    <w:p w:rsidR="00F9500B" w:rsidRDefault="00F9500B" w:rsidP="00F9500B">
      <w:r>
        <w:t xml:space="preserve">    &lt;div id="</w:t>
      </w:r>
      <w:proofErr w:type="spellStart"/>
      <w:r>
        <w:t>mc_embed_signup_scroll</w:t>
      </w:r>
      <w:proofErr w:type="spellEnd"/>
      <w:r>
        <w:t>"&gt;</w:t>
      </w:r>
    </w:p>
    <w:p w:rsidR="00F9500B" w:rsidRDefault="00F9500B" w:rsidP="00F9500B">
      <w:r>
        <w:tab/>
        <w:t>&lt;h2&gt;Subscribe to our mailing list&lt;/h2&gt;</w:t>
      </w:r>
    </w:p>
    <w:p w:rsidR="00F9500B" w:rsidRDefault="00F9500B" w:rsidP="00F9500B">
      <w:r>
        <w:t>&lt;div class="indicates-required"&gt;&lt;span class="asterisk"&gt;*&lt;/span&gt; indicates required&lt;/div&gt;</w:t>
      </w:r>
    </w:p>
    <w:p w:rsidR="00F9500B" w:rsidRDefault="00F9500B" w:rsidP="00F9500B">
      <w:r>
        <w:t>&lt;div class="mc-field-group"&gt;</w:t>
      </w:r>
    </w:p>
    <w:p w:rsidR="00F9500B" w:rsidRDefault="00F9500B" w:rsidP="00F9500B">
      <w:r>
        <w:tab/>
        <w:t>&lt;label for="</w:t>
      </w:r>
      <w:proofErr w:type="spellStart"/>
      <w:r>
        <w:t>mce</w:t>
      </w:r>
      <w:proofErr w:type="spellEnd"/>
      <w:r>
        <w:t xml:space="preserve">-EMAIL"&gt;Email </w:t>
      </w:r>
      <w:proofErr w:type="gramStart"/>
      <w:r>
        <w:t>Address  &lt;</w:t>
      </w:r>
      <w:proofErr w:type="gramEnd"/>
      <w:r>
        <w:t>span class="asterisk"&gt;*&lt;/span&gt;</w:t>
      </w:r>
    </w:p>
    <w:p w:rsidR="00F9500B" w:rsidRDefault="00F9500B" w:rsidP="00F9500B">
      <w:r>
        <w:t>&lt;/label&gt;</w:t>
      </w:r>
    </w:p>
    <w:p w:rsidR="00F9500B" w:rsidRDefault="00F9500B" w:rsidP="00F9500B">
      <w:r>
        <w:tab/>
        <w:t>&lt;input type="email" value="" name="EMAIL" class="required email" id="</w:t>
      </w:r>
      <w:proofErr w:type="spellStart"/>
      <w:r>
        <w:t>mce</w:t>
      </w:r>
      <w:proofErr w:type="spellEnd"/>
      <w:r>
        <w:t>-EMAIL"&gt;</w:t>
      </w:r>
    </w:p>
    <w:p w:rsidR="00F9500B" w:rsidRDefault="00F9500B" w:rsidP="00F9500B">
      <w:r>
        <w:t>&lt;/div&gt;</w:t>
      </w:r>
    </w:p>
    <w:p w:rsidR="00F9500B" w:rsidRDefault="00F9500B" w:rsidP="00F9500B">
      <w:r>
        <w:tab/>
        <w:t>&lt;div id="</w:t>
      </w:r>
      <w:proofErr w:type="spellStart"/>
      <w:r>
        <w:t>mce</w:t>
      </w:r>
      <w:proofErr w:type="spellEnd"/>
      <w:r>
        <w:t>-responses" class="clear"&gt;</w:t>
      </w:r>
    </w:p>
    <w:p w:rsidR="00F9500B" w:rsidRDefault="00F9500B" w:rsidP="00F9500B">
      <w:r>
        <w:tab/>
      </w:r>
      <w:r>
        <w:tab/>
        <w:t>&lt;div class="response" id="</w:t>
      </w:r>
      <w:proofErr w:type="spellStart"/>
      <w:r>
        <w:t>mce</w:t>
      </w:r>
      <w:proofErr w:type="spellEnd"/>
      <w:r>
        <w:t>-error-response"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"&gt;&lt;/div&gt;</w:t>
      </w:r>
    </w:p>
    <w:p w:rsidR="00F9500B" w:rsidRDefault="00F9500B" w:rsidP="00F9500B">
      <w:r>
        <w:tab/>
      </w:r>
      <w:r>
        <w:tab/>
        <w:t>&lt;div class="response" id="</w:t>
      </w:r>
      <w:proofErr w:type="spellStart"/>
      <w:r>
        <w:t>mce</w:t>
      </w:r>
      <w:proofErr w:type="spellEnd"/>
      <w:r>
        <w:t>-success-response"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"&gt;&lt;/div&gt;</w:t>
      </w:r>
    </w:p>
    <w:p w:rsidR="00F9500B" w:rsidRDefault="00F9500B" w:rsidP="00F9500B">
      <w:r>
        <w:tab/>
        <w:t>&lt;/div&gt;    &lt;</w:t>
      </w:r>
      <w:proofErr w:type="gramStart"/>
      <w:r>
        <w:t>!--</w:t>
      </w:r>
      <w:proofErr w:type="gramEnd"/>
      <w:r>
        <w:t xml:space="preserve"> real people should not fill this in and expect good things - do not remove this or risk form bot signups--&gt;</w:t>
      </w:r>
    </w:p>
    <w:p w:rsidR="00F9500B" w:rsidRDefault="00F9500B" w:rsidP="00F9500B">
      <w:r>
        <w:t xml:space="preserve">    &lt;div style="position: absolute; left: -5000px;" aria-hidden="true"&gt;&lt;input type="text" name="b_c75a479d8e65c57f3d753e2f6_869318b76d" </w:t>
      </w:r>
      <w:proofErr w:type="spellStart"/>
      <w:r>
        <w:t>tabindex</w:t>
      </w:r>
      <w:proofErr w:type="spellEnd"/>
      <w:r>
        <w:t>="-1" value=""&gt;&lt;/div&gt;</w:t>
      </w:r>
    </w:p>
    <w:p w:rsidR="00F9500B" w:rsidRDefault="00F9500B" w:rsidP="00F9500B">
      <w:r>
        <w:t xml:space="preserve">    &lt;div class="clear"&gt;&lt;input type="submit" value="Subscribe" name="subscribe" id="mc-embedded-subscribe" class="button"&gt;&lt;/div&gt;</w:t>
      </w:r>
    </w:p>
    <w:p w:rsidR="00F9500B" w:rsidRDefault="00F9500B" w:rsidP="00F9500B">
      <w:r>
        <w:t xml:space="preserve">    &lt;/div&gt;</w:t>
      </w:r>
    </w:p>
    <w:p w:rsidR="00F9500B" w:rsidRDefault="00F9500B" w:rsidP="00F9500B">
      <w:r>
        <w:t>&lt;/form&gt;</w:t>
      </w:r>
    </w:p>
    <w:p w:rsidR="00F9500B" w:rsidRDefault="00F9500B" w:rsidP="00F9500B">
      <w:r>
        <w:t>&lt;/div&gt;</w:t>
      </w:r>
    </w:p>
    <w:p w:rsidR="00F9500B" w:rsidRDefault="00F9500B" w:rsidP="00F9500B"/>
    <w:p w:rsidR="007024AB" w:rsidRDefault="00F9500B" w:rsidP="00F9500B">
      <w:r>
        <w:t xml:space="preserve">&lt;!--End </w:t>
      </w:r>
      <w:proofErr w:type="spellStart"/>
      <w:r>
        <w:t>mc_embed_signup</w:t>
      </w:r>
      <w:proofErr w:type="spellEnd"/>
      <w:r>
        <w:t>--&gt;</w:t>
      </w:r>
      <w:bookmarkStart w:id="0" w:name="_GoBack"/>
      <w:bookmarkEnd w:id="0"/>
    </w:p>
    <w:sectPr w:rsidR="0070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14"/>
    <w:rsid w:val="00614914"/>
    <w:rsid w:val="007024A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9D3055D9.dotm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>Nexen Inc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Semiu Salami</dc:creator>
  <cp:keywords/>
  <dc:description/>
  <cp:lastModifiedBy>Semiu Salami</cp:lastModifiedBy>
  <cp:revision>3</cp:revision>
  <dcterms:created xsi:type="dcterms:W3CDTF">2017-12-15T18:28:00Z</dcterms:created>
  <dcterms:modified xsi:type="dcterms:W3CDTF">2017-12-15T18:29:00Z</dcterms:modified>
</cp:coreProperties>
</file>